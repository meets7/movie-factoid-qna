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7E349" w14:textId="77777777" w:rsidR="00804806" w:rsidRDefault="00413DD0">
      <w:pPr>
        <w:pStyle w:val="Date"/>
      </w:pPr>
      <w:r>
        <w:t>Project Proposal</w:t>
      </w:r>
    </w:p>
    <w:p w14:paraId="0B475B5D" w14:textId="77777777" w:rsidR="00804806" w:rsidRDefault="00413DD0">
      <w:pPr>
        <w:pStyle w:val="Title"/>
      </w:pPr>
      <w:r w:rsidRPr="00413DD0">
        <w:t>A factoid Question and Answer system</w:t>
      </w:r>
    </w:p>
    <w:p w14:paraId="4B88AB5E" w14:textId="77777777" w:rsidR="00804806" w:rsidRDefault="00413DD0">
      <w:pPr>
        <w:pStyle w:val="Heading1"/>
      </w:pPr>
      <w:r>
        <w:t>Student name: Dhruv Sangvikar (netid: dgs160230)</w:t>
      </w:r>
    </w:p>
    <w:p w14:paraId="552311E9" w14:textId="77777777" w:rsidR="00413DD0" w:rsidRDefault="00413DD0">
      <w:pPr>
        <w:pStyle w:val="Heading1"/>
      </w:pPr>
      <w:r>
        <w:t>brief</w:t>
      </w:r>
    </w:p>
    <w:p w14:paraId="3D72EC8A" w14:textId="77777777" w:rsidR="00413DD0" w:rsidRDefault="00413DD0" w:rsidP="00413DD0">
      <w:r w:rsidRPr="00413DD0">
        <w:t>A factoid Question and Answer system which understands the question given in natural language and outputs answer to it using Wikipedia</w:t>
      </w:r>
      <w:r>
        <w:t xml:space="preserve"> (DB</w:t>
      </w:r>
      <w:r w:rsidRPr="00413DD0">
        <w:t>pe</w:t>
      </w:r>
      <w:r>
        <w:t>dia) as the backend database. DB</w:t>
      </w:r>
      <w:r w:rsidRPr="00413DD0">
        <w:t>pedia has a SPARQL endpoint which would be used to extract information. The domain of the system would be restricted to movies and books.</w:t>
      </w:r>
    </w:p>
    <w:p w14:paraId="7CE93C40" w14:textId="77777777" w:rsidR="00413DD0" w:rsidRDefault="00413DD0" w:rsidP="00413DD0">
      <w:pPr>
        <w:pStyle w:val="Heading2"/>
      </w:pPr>
      <w:r>
        <w:t>Motivation</w:t>
      </w:r>
    </w:p>
    <w:p w14:paraId="1AB96674" w14:textId="77777777" w:rsidR="00413DD0" w:rsidRDefault="00413DD0" w:rsidP="00413DD0">
      <w:pPr>
        <w:pStyle w:val="Heading3"/>
        <w:numPr>
          <w:ilvl w:val="0"/>
          <w:numId w:val="0"/>
        </w:numPr>
        <w:ind w:left="720"/>
      </w:pPr>
      <w:r w:rsidRPr="00413DD0">
        <w:t xml:space="preserve">With more and more exposure to the field of Natural Language Processing and conversational </w:t>
      </w:r>
      <w:r w:rsidRPr="00413DD0">
        <w:t>agents</w:t>
      </w:r>
      <w:r w:rsidRPr="00413DD0">
        <w:t xml:space="preserve">, this application </w:t>
      </w:r>
      <w:r>
        <w:t>will help as a backend for chat</w:t>
      </w:r>
      <w:r w:rsidRPr="00413DD0">
        <w:t>bots or other communication system</w:t>
      </w:r>
      <w:r>
        <w:t>s</w:t>
      </w:r>
      <w:r w:rsidRPr="00413DD0">
        <w:t>. Given a natural language query string, the system should be able to process and output the answer.</w:t>
      </w:r>
    </w:p>
    <w:p w14:paraId="559C25B7" w14:textId="77777777" w:rsidR="00413DD0" w:rsidRDefault="00413DD0" w:rsidP="00413DD0">
      <w:pPr>
        <w:pStyle w:val="Heading2"/>
      </w:pPr>
      <w:r>
        <w:t>Examples of Questions</w:t>
      </w:r>
    </w:p>
    <w:p w14:paraId="625FB273" w14:textId="77777777" w:rsidR="00413DD0" w:rsidRDefault="00413DD0" w:rsidP="00413DD0">
      <w:pPr>
        <w:ind w:left="720"/>
      </w:pPr>
      <w:r>
        <w:t>When was the movie released?</w:t>
      </w:r>
    </w:p>
    <w:p w14:paraId="0C4DBEDF" w14:textId="77777777" w:rsidR="00413DD0" w:rsidRDefault="00413DD0" w:rsidP="00413DD0">
      <w:pPr>
        <w:ind w:left="720"/>
      </w:pPr>
      <w:r>
        <w:t>What was the movie gross collection?</w:t>
      </w:r>
    </w:p>
    <w:p w14:paraId="1DA0235E" w14:textId="77777777" w:rsidR="00413DD0" w:rsidRDefault="00413DD0" w:rsidP="00413DD0">
      <w:pPr>
        <w:ind w:left="720"/>
      </w:pPr>
      <w:r>
        <w:t>Who is the director of the movie?</w:t>
      </w:r>
    </w:p>
    <w:p w14:paraId="23798306" w14:textId="77777777" w:rsidR="00413DD0" w:rsidRDefault="00413DD0" w:rsidP="00413DD0">
      <w:pPr>
        <w:ind w:left="720"/>
      </w:pPr>
      <w:r>
        <w:t>What is the genre of the movie?</w:t>
      </w:r>
    </w:p>
    <w:p w14:paraId="07A447AA" w14:textId="77777777" w:rsidR="00413DD0" w:rsidRDefault="00413DD0" w:rsidP="00413DD0">
      <w:pPr>
        <w:pStyle w:val="Heading1"/>
      </w:pPr>
      <w:r>
        <w:t>System overview</w:t>
      </w:r>
    </w:p>
    <w:p w14:paraId="445DE700" w14:textId="77777777" w:rsidR="00413DD0" w:rsidRPr="00413DD0" w:rsidRDefault="00413DD0" w:rsidP="00413DD0">
      <w:r>
        <w:t>I</w:t>
      </w:r>
      <w:r w:rsidRPr="00413DD0">
        <w:t xml:space="preserve"> plan to use python to implement the system using various </w:t>
      </w:r>
      <w:r>
        <w:t>libraries already available. T</w:t>
      </w:r>
      <w:bookmarkStart w:id="0" w:name="_GoBack"/>
      <w:bookmarkEnd w:id="0"/>
      <w:r w:rsidRPr="00413DD0">
        <w:t xml:space="preserve">he database backend will be the </w:t>
      </w:r>
      <w:r>
        <w:t>DBpedia SPARQL endpoint. Q</w:t>
      </w:r>
      <w:r w:rsidRPr="00413DD0">
        <w:t xml:space="preserve">uerying will be done by determining the question type and subject using </w:t>
      </w:r>
      <w:r>
        <w:t>NLP</w:t>
      </w:r>
      <w:r w:rsidRPr="00413DD0">
        <w:t xml:space="preserve"> techniques learnt in course.</w:t>
      </w:r>
    </w:p>
    <w:p w14:paraId="6173C536" w14:textId="77777777" w:rsidR="00413DD0" w:rsidRDefault="00413DD0" w:rsidP="00413DD0">
      <w:pPr>
        <w:pStyle w:val="Heading1"/>
        <w:numPr>
          <w:ilvl w:val="0"/>
          <w:numId w:val="0"/>
        </w:numPr>
        <w:ind w:left="360"/>
      </w:pPr>
    </w:p>
    <w:p w14:paraId="31619D22" w14:textId="77777777" w:rsidR="00413DD0" w:rsidRDefault="00413DD0" w:rsidP="00413DD0"/>
    <w:p w14:paraId="08D5E624" w14:textId="77777777" w:rsidR="00413DD0" w:rsidRDefault="00413DD0" w:rsidP="00413DD0">
      <w:pPr>
        <w:ind w:left="720"/>
      </w:pPr>
    </w:p>
    <w:p w14:paraId="10EA9CD1" w14:textId="77777777" w:rsidR="00413DD0" w:rsidRDefault="00413DD0" w:rsidP="00413DD0">
      <w:pPr>
        <w:pStyle w:val="Heading2"/>
        <w:numPr>
          <w:ilvl w:val="0"/>
          <w:numId w:val="0"/>
        </w:numPr>
        <w:ind w:left="720"/>
      </w:pPr>
    </w:p>
    <w:p w14:paraId="138EB813" w14:textId="77777777" w:rsidR="00413DD0" w:rsidRDefault="00413DD0" w:rsidP="00413DD0"/>
    <w:sectPr w:rsidR="00413DD0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278DE" w14:textId="77777777" w:rsidR="00735D2B" w:rsidRDefault="00735D2B">
      <w:pPr>
        <w:spacing w:after="0" w:line="240" w:lineRule="auto"/>
      </w:pPr>
      <w:r>
        <w:separator/>
      </w:r>
    </w:p>
    <w:p w14:paraId="39F39572" w14:textId="77777777" w:rsidR="00735D2B" w:rsidRDefault="00735D2B"/>
  </w:endnote>
  <w:endnote w:type="continuationSeparator" w:id="0">
    <w:p w14:paraId="64DFB43C" w14:textId="77777777" w:rsidR="00735D2B" w:rsidRDefault="00735D2B">
      <w:pPr>
        <w:spacing w:after="0" w:line="240" w:lineRule="auto"/>
      </w:pPr>
      <w:r>
        <w:continuationSeparator/>
      </w:r>
    </w:p>
    <w:p w14:paraId="75124A9E" w14:textId="77777777" w:rsidR="00735D2B" w:rsidRDefault="00735D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C623B" w14:textId="77777777" w:rsidR="00804806" w:rsidRDefault="00735D2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13DD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8724E" w14:textId="77777777" w:rsidR="00735D2B" w:rsidRDefault="00735D2B">
      <w:pPr>
        <w:spacing w:after="0" w:line="240" w:lineRule="auto"/>
      </w:pPr>
      <w:r>
        <w:separator/>
      </w:r>
    </w:p>
    <w:p w14:paraId="45262242" w14:textId="77777777" w:rsidR="00735D2B" w:rsidRDefault="00735D2B"/>
  </w:footnote>
  <w:footnote w:type="continuationSeparator" w:id="0">
    <w:p w14:paraId="1FA79FB5" w14:textId="77777777" w:rsidR="00735D2B" w:rsidRDefault="00735D2B">
      <w:pPr>
        <w:spacing w:after="0" w:line="240" w:lineRule="auto"/>
      </w:pPr>
      <w:r>
        <w:continuationSeparator/>
      </w:r>
    </w:p>
    <w:p w14:paraId="7CA6A8F5" w14:textId="77777777" w:rsidR="00735D2B" w:rsidRDefault="00735D2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6386"/>
    <w:multiLevelType w:val="hybridMultilevel"/>
    <w:tmpl w:val="D3DC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D0"/>
    <w:rsid w:val="00413DD0"/>
    <w:rsid w:val="00735D2B"/>
    <w:rsid w:val="00804806"/>
    <w:rsid w:val="0093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BA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13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sangvikar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8</TotalTime>
  <Pages>2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Sangvikar, Dhruv Gajanan</dc:creator>
  <cp:keywords/>
  <dc:description/>
  <cp:lastModifiedBy>Sangvikar, Dhruv Gajanan</cp:lastModifiedBy>
  <cp:revision>1</cp:revision>
  <dcterms:created xsi:type="dcterms:W3CDTF">2017-10-06T14:57:00Z</dcterms:created>
  <dcterms:modified xsi:type="dcterms:W3CDTF">2017-10-06T15:08:00Z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